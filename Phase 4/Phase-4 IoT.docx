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C567BDB29CEB8A4A9DC3B6CA1125D761"/>
        </w:placeholder>
        <w:temporary/>
        <w:showingPlcHdr/>
        <w15:appearance w15:val="hidden"/>
      </w:sdtPr>
      <w:sdtEndPr/>
      <w:sdtContent>
        <w:p w14:paraId="3FE54054" w14:textId="77777777" w:rsidR="008D36B5" w:rsidRDefault="004D4A36">
          <w:pPr>
            <w:pStyle w:val="Date"/>
          </w:pPr>
          <w:r>
            <w:t>Date</w:t>
          </w:r>
        </w:p>
      </w:sdtContent>
    </w:sdt>
    <w:p w14:paraId="58E1BE11" w14:textId="36E92DEE" w:rsidR="008D36B5" w:rsidRDefault="00C91960">
      <w:pPr>
        <w:pStyle w:val="Title"/>
      </w:pPr>
      <w:r>
        <w:t xml:space="preserve">   </w:t>
      </w:r>
      <w:r w:rsidR="00F32FE9">
        <w:t xml:space="preserve">Smart </w:t>
      </w:r>
      <w:r>
        <w:t xml:space="preserve"> </w:t>
      </w:r>
      <w:r w:rsidR="00F32FE9">
        <w:t>water</w:t>
      </w:r>
    </w:p>
    <w:p w14:paraId="4CC68DE7" w14:textId="1FBD2961" w:rsidR="00F32FE9" w:rsidRDefault="00F32FE9">
      <w:pPr>
        <w:pStyle w:val="Title"/>
      </w:pPr>
      <w:r>
        <w:t xml:space="preserve">    </w:t>
      </w:r>
      <w:r w:rsidR="00C91960">
        <w:t xml:space="preserve">  </w:t>
      </w:r>
      <w:r>
        <w:t xml:space="preserve"> Fountain</w:t>
      </w:r>
    </w:p>
    <w:p w14:paraId="630065CE" w14:textId="3FB7261C" w:rsidR="008D36B5" w:rsidRDefault="00BC44DC" w:rsidP="00A33A78">
      <w:pPr>
        <w:pStyle w:val="Heading1"/>
        <w:numPr>
          <w:ilvl w:val="0"/>
          <w:numId w:val="0"/>
        </w:numPr>
        <w:rPr>
          <w:b/>
          <w:bCs/>
        </w:rPr>
      </w:pPr>
      <w:r>
        <w:rPr>
          <w:b/>
          <w:bCs/>
        </w:rPr>
        <w:t>Developing</w:t>
      </w:r>
      <w:r w:rsidR="00EF7C3A">
        <w:rPr>
          <w:b/>
          <w:bCs/>
        </w:rPr>
        <w:t xml:space="preserve"> the water fountain status platform:</w:t>
      </w:r>
    </w:p>
    <w:p w14:paraId="0DDC0E0B" w14:textId="242B7C8F" w:rsidR="00EF7C3A" w:rsidRDefault="00EF7C3A" w:rsidP="00A33A78">
      <w:pPr>
        <w:pStyle w:val="Heading1"/>
        <w:numPr>
          <w:ilvl w:val="0"/>
          <w:numId w:val="0"/>
        </w:numPr>
        <w:rPr>
          <w:i/>
          <w:iCs/>
        </w:rPr>
      </w:pPr>
      <w:r>
        <w:rPr>
          <w:b/>
          <w:bCs/>
        </w:rPr>
        <w:t xml:space="preserve">             </w:t>
      </w:r>
      <w:r w:rsidR="002E5D04" w:rsidRPr="004D4A36">
        <w:rPr>
          <w:i/>
          <w:iCs/>
        </w:rPr>
        <w:t>Developing a water fountain status platform is a great idea. To get started, you’ll need to outline your project goals, features, and technology stack. Consider including features like real-time status updates, water quality monitoring, user notifications, and remote control. You’ll likely need hardware (sensors, microcontrollers) to collect data and a web or mobile app for user interaction. Plan your development process, including design, prototyping, coding, testing, and deployment. Ensure data security and privacy, and possibly integrate with IoT platforms. Depending on your skills, you might need help from developers, designers, and domain experts.</w:t>
      </w:r>
    </w:p>
    <w:p w14:paraId="375E90AC" w14:textId="670B4438" w:rsidR="003951A3" w:rsidRDefault="005269B0" w:rsidP="00A33A78">
      <w:pPr>
        <w:pStyle w:val="Heading1"/>
        <w:numPr>
          <w:ilvl w:val="0"/>
          <w:numId w:val="0"/>
        </w:numPr>
        <w:rPr>
          <w:b/>
          <w:bCs/>
        </w:rPr>
      </w:pPr>
      <w:r>
        <w:rPr>
          <w:b/>
          <w:bCs/>
        </w:rPr>
        <w:t>Real time water</w:t>
      </w:r>
      <w:r w:rsidR="00E52CC9">
        <w:rPr>
          <w:b/>
          <w:bCs/>
        </w:rPr>
        <w:t xml:space="preserve"> fountain status using web development technologies:</w:t>
      </w:r>
    </w:p>
    <w:p w14:paraId="0FE8F148" w14:textId="5F138D92" w:rsidR="00E52CC9" w:rsidRPr="00F249A0" w:rsidRDefault="00E52CC9" w:rsidP="00A33A78">
      <w:pPr>
        <w:pStyle w:val="Heading1"/>
        <w:numPr>
          <w:ilvl w:val="0"/>
          <w:numId w:val="0"/>
        </w:numPr>
        <w:rPr>
          <w:i/>
          <w:iCs/>
        </w:rPr>
      </w:pPr>
      <w:r>
        <w:rPr>
          <w:b/>
          <w:bCs/>
        </w:rPr>
        <w:t xml:space="preserve"> </w:t>
      </w:r>
      <w:r w:rsidR="00F249A0" w:rsidRPr="00F249A0">
        <w:rPr>
          <w:i/>
          <w:iCs/>
        </w:rPr>
        <w:t>To display real-time water fountain status using JavaScript, you can create a simple example with mock data and automatic updates. Here’s a basic HTML and JavaScript code snippet for this:</w:t>
      </w:r>
    </w:p>
    <w:p w14:paraId="48F92AAF" w14:textId="77777777" w:rsidR="006D3E24" w:rsidRDefault="00283F17" w:rsidP="00A33A78">
      <w:pPr>
        <w:pStyle w:val="Heading1"/>
        <w:numPr>
          <w:ilvl w:val="0"/>
          <w:numId w:val="0"/>
        </w:numPr>
        <w:rPr>
          <w:i/>
          <w:iCs/>
        </w:rPr>
      </w:pPr>
      <w:r>
        <w:rPr>
          <w:i/>
          <w:iCs/>
        </w:rPr>
        <w:t>&lt;!DOCTYPE html&gt;</w:t>
      </w:r>
    </w:p>
    <w:p w14:paraId="766382B4" w14:textId="5AFA220D" w:rsidR="00283F17" w:rsidRDefault="00283F17" w:rsidP="00A33A78">
      <w:pPr>
        <w:pStyle w:val="Heading1"/>
        <w:numPr>
          <w:ilvl w:val="0"/>
          <w:numId w:val="0"/>
        </w:numPr>
        <w:rPr>
          <w:i/>
          <w:iCs/>
        </w:rPr>
      </w:pPr>
      <w:r>
        <w:rPr>
          <w:i/>
          <w:iCs/>
        </w:rPr>
        <w:t>&lt;html&gt;</w:t>
      </w:r>
    </w:p>
    <w:p w14:paraId="629A2940" w14:textId="77777777" w:rsidR="00283F17" w:rsidRDefault="00283F17" w:rsidP="00A33A78">
      <w:pPr>
        <w:pStyle w:val="Heading1"/>
        <w:numPr>
          <w:ilvl w:val="0"/>
          <w:numId w:val="0"/>
        </w:numPr>
        <w:rPr>
          <w:i/>
          <w:iCs/>
        </w:rPr>
      </w:pPr>
      <w:r>
        <w:rPr>
          <w:i/>
          <w:iCs/>
        </w:rPr>
        <w:t>&lt;head&gt;</w:t>
      </w:r>
    </w:p>
    <w:p w14:paraId="4F2D71D0" w14:textId="77777777" w:rsidR="00283F17" w:rsidRDefault="00283F17" w:rsidP="00A33A78">
      <w:pPr>
        <w:pStyle w:val="Heading1"/>
        <w:numPr>
          <w:ilvl w:val="0"/>
          <w:numId w:val="0"/>
        </w:numPr>
        <w:rPr>
          <w:i/>
          <w:iCs/>
        </w:rPr>
      </w:pPr>
      <w:r>
        <w:rPr>
          <w:i/>
          <w:iCs/>
        </w:rPr>
        <w:t xml:space="preserve">    &lt;title&gt;Real-time Fountain Status&lt;/title&gt;</w:t>
      </w:r>
    </w:p>
    <w:p w14:paraId="1D74122E" w14:textId="77777777" w:rsidR="00283F17" w:rsidRDefault="00283F17" w:rsidP="00A33A78">
      <w:pPr>
        <w:pStyle w:val="Heading1"/>
        <w:numPr>
          <w:ilvl w:val="0"/>
          <w:numId w:val="0"/>
        </w:numPr>
        <w:rPr>
          <w:i/>
          <w:iCs/>
        </w:rPr>
      </w:pPr>
      <w:r>
        <w:rPr>
          <w:i/>
          <w:iCs/>
        </w:rPr>
        <w:t>&lt;/head&gt;</w:t>
      </w:r>
    </w:p>
    <w:p w14:paraId="08EA2B7B" w14:textId="77777777" w:rsidR="00283F17" w:rsidRDefault="00283F17" w:rsidP="00A33A78">
      <w:pPr>
        <w:pStyle w:val="Heading1"/>
        <w:numPr>
          <w:ilvl w:val="0"/>
          <w:numId w:val="0"/>
        </w:numPr>
        <w:rPr>
          <w:i/>
          <w:iCs/>
        </w:rPr>
      </w:pPr>
      <w:r>
        <w:rPr>
          <w:i/>
          <w:iCs/>
        </w:rPr>
        <w:t>&lt;body&gt;</w:t>
      </w:r>
    </w:p>
    <w:p w14:paraId="1A92CD13" w14:textId="77777777" w:rsidR="00283F17" w:rsidRDefault="00283F17" w:rsidP="00A33A78">
      <w:pPr>
        <w:pStyle w:val="Heading1"/>
        <w:numPr>
          <w:ilvl w:val="0"/>
          <w:numId w:val="0"/>
        </w:numPr>
        <w:rPr>
          <w:i/>
          <w:iCs/>
        </w:rPr>
      </w:pPr>
      <w:r>
        <w:rPr>
          <w:i/>
          <w:iCs/>
        </w:rPr>
        <w:t xml:space="preserve">    &lt;h1&gt;Water Fountain Status&lt;/h1&gt;</w:t>
      </w:r>
    </w:p>
    <w:p w14:paraId="0CD21F02" w14:textId="364B0C44" w:rsidR="00283F17" w:rsidRDefault="00283F17" w:rsidP="00A33A78">
      <w:pPr>
        <w:pStyle w:val="Heading1"/>
        <w:numPr>
          <w:ilvl w:val="0"/>
          <w:numId w:val="0"/>
        </w:numPr>
        <w:rPr>
          <w:i/>
          <w:iCs/>
        </w:rPr>
      </w:pPr>
      <w:r>
        <w:rPr>
          <w:i/>
          <w:iCs/>
        </w:rPr>
        <w:t xml:space="preserve">    &lt;p id=”status”&gt;Loading…&lt;/p&gt;</w:t>
      </w:r>
    </w:p>
    <w:p w14:paraId="2F23D9A4" w14:textId="77777777" w:rsidR="00283F17" w:rsidRDefault="00283F17" w:rsidP="00A33A78">
      <w:pPr>
        <w:pStyle w:val="Heading1"/>
        <w:numPr>
          <w:ilvl w:val="0"/>
          <w:numId w:val="0"/>
        </w:numPr>
        <w:rPr>
          <w:i/>
          <w:iCs/>
        </w:rPr>
      </w:pPr>
      <w:r>
        <w:rPr>
          <w:i/>
          <w:iCs/>
        </w:rPr>
        <w:t xml:space="preserve">    &lt;script&gt;</w:t>
      </w:r>
    </w:p>
    <w:p w14:paraId="0D6143EB" w14:textId="77777777" w:rsidR="00283F17" w:rsidRDefault="00283F17" w:rsidP="00A33A78">
      <w:pPr>
        <w:pStyle w:val="Heading1"/>
        <w:numPr>
          <w:ilvl w:val="0"/>
          <w:numId w:val="0"/>
        </w:numPr>
        <w:rPr>
          <w:i/>
          <w:iCs/>
        </w:rPr>
      </w:pPr>
      <w:r>
        <w:rPr>
          <w:i/>
          <w:iCs/>
        </w:rPr>
        <w:t xml:space="preserve">        // Function to update the fountain status</w:t>
      </w:r>
    </w:p>
    <w:p w14:paraId="677751F4" w14:textId="77777777" w:rsidR="00283F17" w:rsidRDefault="00283F17" w:rsidP="00A33A78">
      <w:pPr>
        <w:pStyle w:val="Heading1"/>
        <w:numPr>
          <w:ilvl w:val="0"/>
          <w:numId w:val="0"/>
        </w:numPr>
        <w:rPr>
          <w:i/>
          <w:iCs/>
        </w:rPr>
      </w:pPr>
      <w:r>
        <w:rPr>
          <w:i/>
          <w:iCs/>
        </w:rPr>
        <w:t xml:space="preserve">        function updateFountainStatus() {</w:t>
      </w:r>
    </w:p>
    <w:p w14:paraId="678FF7B2" w14:textId="77777777" w:rsidR="00283F17" w:rsidRDefault="00283F17" w:rsidP="00A33A78">
      <w:pPr>
        <w:pStyle w:val="Heading1"/>
        <w:numPr>
          <w:ilvl w:val="0"/>
          <w:numId w:val="0"/>
        </w:numPr>
        <w:rPr>
          <w:i/>
          <w:iCs/>
        </w:rPr>
      </w:pPr>
      <w:r>
        <w:rPr>
          <w:i/>
          <w:iCs/>
        </w:rPr>
        <w:t xml:space="preserve">            // Mocking a status change (you should fetch real data here)</w:t>
      </w:r>
    </w:p>
    <w:p w14:paraId="191E63BF" w14:textId="7B684702" w:rsidR="00283F17" w:rsidRDefault="00283F17" w:rsidP="00A33A78">
      <w:pPr>
        <w:pStyle w:val="Heading1"/>
        <w:numPr>
          <w:ilvl w:val="0"/>
          <w:numId w:val="0"/>
        </w:numPr>
        <w:rPr>
          <w:i/>
          <w:iCs/>
        </w:rPr>
      </w:pPr>
      <w:r>
        <w:rPr>
          <w:i/>
          <w:iCs/>
        </w:rPr>
        <w:t xml:space="preserve">            const statuses = [“Operational”, “Out of Order”, “Under Maintenance”];</w:t>
      </w:r>
    </w:p>
    <w:p w14:paraId="24E44032" w14:textId="1E782A87" w:rsidR="00283F17" w:rsidRDefault="00283F17" w:rsidP="00A33A78">
      <w:pPr>
        <w:pStyle w:val="Heading1"/>
        <w:numPr>
          <w:ilvl w:val="0"/>
          <w:numId w:val="0"/>
        </w:numPr>
        <w:rPr>
          <w:i/>
          <w:iCs/>
        </w:rPr>
      </w:pPr>
      <w:r>
        <w:rPr>
          <w:i/>
          <w:iCs/>
        </w:rPr>
        <w:t xml:space="preserve">            const randomStatus = statuses[Math.floor(Math.random() * statuses.length)];</w:t>
      </w:r>
    </w:p>
    <w:p w14:paraId="7BD94B0F" w14:textId="77777777" w:rsidR="006C77B3" w:rsidRDefault="00283F17" w:rsidP="00A33A78">
      <w:pPr>
        <w:pStyle w:val="Heading1"/>
        <w:numPr>
          <w:ilvl w:val="0"/>
          <w:numId w:val="0"/>
        </w:numPr>
        <w:rPr>
          <w:i/>
          <w:iCs/>
        </w:rPr>
      </w:pPr>
      <w:r>
        <w:rPr>
          <w:i/>
          <w:iCs/>
        </w:rPr>
        <w:t xml:space="preserve">       // Update the status element with the new status</w:t>
      </w:r>
    </w:p>
    <w:p w14:paraId="2C2327A6" w14:textId="3BB3CD57" w:rsidR="00283F17" w:rsidRDefault="00283F17" w:rsidP="00A33A78">
      <w:pPr>
        <w:pStyle w:val="Heading1"/>
        <w:numPr>
          <w:ilvl w:val="0"/>
          <w:numId w:val="0"/>
        </w:numPr>
        <w:rPr>
          <w:i/>
          <w:iCs/>
        </w:rPr>
      </w:pPr>
      <w:r>
        <w:rPr>
          <w:i/>
          <w:iCs/>
        </w:rPr>
        <w:t xml:space="preserve">           document.getElementById(“status”).textContent = “Fountain Status: “ + randomStatus;</w:t>
      </w:r>
    </w:p>
    <w:p w14:paraId="4110446E" w14:textId="382EC82C" w:rsidR="00283F17" w:rsidRDefault="00283F17" w:rsidP="00A33A78">
      <w:pPr>
        <w:pStyle w:val="Heading1"/>
        <w:numPr>
          <w:ilvl w:val="0"/>
          <w:numId w:val="0"/>
        </w:numPr>
        <w:rPr>
          <w:i/>
          <w:iCs/>
        </w:rPr>
      </w:pPr>
      <w:r>
        <w:rPr>
          <w:i/>
          <w:iCs/>
        </w:rPr>
        <w:t xml:space="preserve">        }</w:t>
      </w:r>
    </w:p>
    <w:p w14:paraId="281E0DD9" w14:textId="064F3D0F" w:rsidR="00283F17" w:rsidRDefault="00283F17" w:rsidP="00A33A78">
      <w:pPr>
        <w:pStyle w:val="Heading1"/>
        <w:numPr>
          <w:ilvl w:val="0"/>
          <w:numId w:val="0"/>
        </w:numPr>
        <w:rPr>
          <w:i/>
          <w:iCs/>
        </w:rPr>
      </w:pPr>
      <w:r>
        <w:rPr>
          <w:i/>
          <w:iCs/>
        </w:rPr>
        <w:t xml:space="preserve">    </w:t>
      </w:r>
      <w:r w:rsidR="00F548E8">
        <w:rPr>
          <w:i/>
          <w:iCs/>
        </w:rPr>
        <w:t xml:space="preserve"> </w:t>
      </w:r>
      <w:r>
        <w:rPr>
          <w:i/>
          <w:iCs/>
        </w:rPr>
        <w:t xml:space="preserve">   // Update the status initially and set up periodic updates</w:t>
      </w:r>
    </w:p>
    <w:p w14:paraId="2406082A" w14:textId="77777777" w:rsidR="00283F17" w:rsidRDefault="00283F17" w:rsidP="00A33A78">
      <w:pPr>
        <w:pStyle w:val="Heading1"/>
        <w:numPr>
          <w:ilvl w:val="0"/>
          <w:numId w:val="0"/>
        </w:numPr>
        <w:rPr>
          <w:i/>
          <w:iCs/>
        </w:rPr>
      </w:pPr>
      <w:r>
        <w:rPr>
          <w:i/>
          <w:iCs/>
        </w:rPr>
        <w:t xml:space="preserve">        updateFountainStatus();</w:t>
      </w:r>
    </w:p>
    <w:p w14:paraId="1673EDEE" w14:textId="77777777" w:rsidR="00283F17" w:rsidRDefault="00283F17" w:rsidP="00A33A78">
      <w:pPr>
        <w:pStyle w:val="Heading1"/>
        <w:numPr>
          <w:ilvl w:val="0"/>
          <w:numId w:val="0"/>
        </w:numPr>
        <w:rPr>
          <w:i/>
          <w:iCs/>
        </w:rPr>
      </w:pPr>
      <w:r>
        <w:rPr>
          <w:i/>
          <w:iCs/>
        </w:rPr>
        <w:t xml:space="preserve">        setInterval(updateFountainStatus, 5000); // Update every 5 seconds (adjust as needed)</w:t>
      </w:r>
    </w:p>
    <w:p w14:paraId="787B7F8D" w14:textId="77777777" w:rsidR="00283F17" w:rsidRDefault="00283F17" w:rsidP="00A33A78">
      <w:pPr>
        <w:pStyle w:val="Heading1"/>
        <w:numPr>
          <w:ilvl w:val="0"/>
          <w:numId w:val="0"/>
        </w:numPr>
        <w:rPr>
          <w:i/>
          <w:iCs/>
        </w:rPr>
      </w:pPr>
      <w:r>
        <w:rPr>
          <w:i/>
          <w:iCs/>
        </w:rPr>
        <w:t xml:space="preserve">    &lt;/script&gt;</w:t>
      </w:r>
    </w:p>
    <w:p w14:paraId="34D937FD" w14:textId="77777777" w:rsidR="00283F17" w:rsidRDefault="00283F17" w:rsidP="00A33A78">
      <w:pPr>
        <w:pStyle w:val="Heading1"/>
        <w:numPr>
          <w:ilvl w:val="0"/>
          <w:numId w:val="0"/>
        </w:numPr>
        <w:rPr>
          <w:i/>
          <w:iCs/>
        </w:rPr>
      </w:pPr>
      <w:r>
        <w:rPr>
          <w:i/>
          <w:iCs/>
        </w:rPr>
        <w:t>&lt;/body&gt;</w:t>
      </w:r>
    </w:p>
    <w:p w14:paraId="0C45B0D1" w14:textId="77777777" w:rsidR="00283F17" w:rsidRPr="00F249A0" w:rsidRDefault="00283F17" w:rsidP="00A33A78">
      <w:pPr>
        <w:pStyle w:val="Heading1"/>
        <w:numPr>
          <w:ilvl w:val="0"/>
          <w:numId w:val="0"/>
        </w:numPr>
        <w:rPr>
          <w:i/>
          <w:iCs/>
        </w:rPr>
      </w:pPr>
      <w:r>
        <w:rPr>
          <w:i/>
          <w:iCs/>
        </w:rPr>
        <w:t>&lt;/html&gt;</w:t>
      </w:r>
    </w:p>
    <w:p w14:paraId="7E7317E0" w14:textId="64BF02F7" w:rsidR="00942E9E" w:rsidRPr="00942E9E" w:rsidRDefault="00F548E8" w:rsidP="00A33A78">
      <w:pPr>
        <w:pStyle w:val="Heading1"/>
        <w:numPr>
          <w:ilvl w:val="0"/>
          <w:numId w:val="0"/>
        </w:numPr>
        <w:rPr>
          <w:i/>
          <w:iCs/>
        </w:rPr>
      </w:pPr>
      <w:r>
        <w:rPr>
          <w:i/>
          <w:iCs/>
        </w:rPr>
        <w:t xml:space="preserve">       </w:t>
      </w:r>
      <w:r w:rsidR="00921675">
        <w:rPr>
          <w:i/>
          <w:iCs/>
        </w:rPr>
        <w:t xml:space="preserve">  </w:t>
      </w:r>
      <w:r w:rsidR="00942E9E" w:rsidRPr="00942E9E">
        <w:rPr>
          <w:b/>
          <w:bCs/>
        </w:rPr>
        <w:t>In this example:</w:t>
      </w:r>
    </w:p>
    <w:p w14:paraId="6BCFAD80" w14:textId="77777777" w:rsidR="00942E9E" w:rsidRDefault="00942E9E" w:rsidP="00A33A78">
      <w:pPr>
        <w:pStyle w:val="Heading1"/>
        <w:numPr>
          <w:ilvl w:val="0"/>
          <w:numId w:val="0"/>
        </w:numPr>
        <w:rPr>
          <w:i/>
          <w:iCs/>
        </w:rPr>
      </w:pPr>
      <w:r>
        <w:rPr>
          <w:i/>
          <w:iCs/>
        </w:rPr>
        <w:t>1.We have an HTML structure with a title, a heading, and a paragraph element to display the fountain status.</w:t>
      </w:r>
    </w:p>
    <w:p w14:paraId="7156546F" w14:textId="77777777" w:rsidR="00942E9E" w:rsidRDefault="00942E9E" w:rsidP="00A33A78">
      <w:pPr>
        <w:pStyle w:val="Heading1"/>
        <w:numPr>
          <w:ilvl w:val="0"/>
          <w:numId w:val="0"/>
        </w:numPr>
        <w:rPr>
          <w:i/>
          <w:iCs/>
        </w:rPr>
      </w:pPr>
      <w:r>
        <w:rPr>
          <w:i/>
          <w:iCs/>
        </w:rPr>
        <w:t>2.The JavaScript function updateFountainStatus is used to simulate a status change. You should replace the mock data and logic with real data fetched from your server or a data source.</w:t>
      </w:r>
    </w:p>
    <w:p w14:paraId="7B32A3F0" w14:textId="48F471D0" w:rsidR="00942E9E" w:rsidRDefault="00942E9E" w:rsidP="00A33A78">
      <w:pPr>
        <w:pStyle w:val="Heading1"/>
        <w:numPr>
          <w:ilvl w:val="0"/>
          <w:numId w:val="0"/>
        </w:numPr>
        <w:rPr>
          <w:i/>
          <w:iCs/>
        </w:rPr>
      </w:pPr>
      <w:r>
        <w:rPr>
          <w:i/>
          <w:iCs/>
        </w:rPr>
        <w:t>3.The setInterval function is used to refresh the status every 5 seconds (adjust the interval as needed). In a real-world scenario, you’d make an AJAX request to fetch the actual status data from a server and update the page with the real-time information.</w:t>
      </w:r>
    </w:p>
    <w:p w14:paraId="0A50EA46" w14:textId="77777777" w:rsidR="00F10FFB" w:rsidRDefault="00942E9E" w:rsidP="00A33A78">
      <w:pPr>
        <w:pStyle w:val="Heading1"/>
        <w:numPr>
          <w:ilvl w:val="0"/>
          <w:numId w:val="0"/>
        </w:numPr>
        <w:rPr>
          <w:i/>
          <w:iCs/>
        </w:rPr>
      </w:pPr>
      <w:r>
        <w:rPr>
          <w:i/>
          <w:iCs/>
        </w:rPr>
        <w:t>This example provides a simplified demonstration of how you can display real-time updates using JavaScript. In a production environment, you would replace the mock data with actual data retrieval and use AJAX to fetch and display the real water fountain status.</w:t>
      </w:r>
      <w:r w:rsidR="00F548E8">
        <w:rPr>
          <w:i/>
          <w:iCs/>
        </w:rPr>
        <w:t xml:space="preserve"> </w:t>
      </w:r>
    </w:p>
    <w:p w14:paraId="1927E154" w14:textId="5E6CADB5" w:rsidR="00DC7DA6" w:rsidRPr="00F10FFB" w:rsidRDefault="00A32EEA" w:rsidP="00A33A78">
      <w:pPr>
        <w:pStyle w:val="Heading1"/>
        <w:numPr>
          <w:ilvl w:val="0"/>
          <w:numId w:val="0"/>
        </w:numPr>
        <w:rPr>
          <w:i/>
          <w:iCs/>
        </w:rPr>
      </w:pPr>
      <w:r>
        <w:rPr>
          <w:b/>
          <w:bCs/>
        </w:rPr>
        <w:t xml:space="preserve"> real time water fountain data, include </w:t>
      </w:r>
      <w:r w:rsidR="001D47EB">
        <w:rPr>
          <w:b/>
          <w:bCs/>
        </w:rPr>
        <w:t>water flow rate and malfunction alters:</w:t>
      </w:r>
    </w:p>
    <w:p w14:paraId="30550EDC" w14:textId="21DFDE8C" w:rsidR="00BC6741" w:rsidRDefault="00BC6741" w:rsidP="00A33A78">
      <w:pPr>
        <w:pStyle w:val="Heading1"/>
        <w:numPr>
          <w:ilvl w:val="0"/>
          <w:numId w:val="0"/>
        </w:numPr>
        <w:rPr>
          <w:i/>
          <w:iCs/>
        </w:rPr>
      </w:pPr>
      <w:r>
        <w:rPr>
          <w:i/>
          <w:iCs/>
        </w:rPr>
        <w:t xml:space="preserve">Designing a platform to receive and display real-time water fountain data, including water flow rate and malfunction alerts, requires a comprehensive approach involving both the front-end and back-end components. Here's an overview of the design. </w:t>
      </w:r>
    </w:p>
    <w:p w14:paraId="74D6B955" w14:textId="77777777" w:rsidR="00BC6741" w:rsidRDefault="00BC6741" w:rsidP="00A33A78">
      <w:pPr>
        <w:pStyle w:val="Heading1"/>
        <w:numPr>
          <w:ilvl w:val="0"/>
          <w:numId w:val="0"/>
        </w:numPr>
        <w:rPr>
          <w:i/>
          <w:iCs/>
        </w:rPr>
      </w:pPr>
      <w:r>
        <w:rPr>
          <w:i/>
          <w:iCs/>
        </w:rPr>
        <w:t>1.*User Interface (UI)*:</w:t>
      </w:r>
    </w:p>
    <w:p w14:paraId="6C90E843" w14:textId="77777777" w:rsidR="00BC6741" w:rsidRDefault="00BC6741" w:rsidP="00A33A78">
      <w:pPr>
        <w:pStyle w:val="Heading1"/>
        <w:numPr>
          <w:ilvl w:val="0"/>
          <w:numId w:val="0"/>
        </w:numPr>
        <w:rPr>
          <w:i/>
          <w:iCs/>
        </w:rPr>
      </w:pPr>
      <w:r>
        <w:rPr>
          <w:i/>
          <w:iCs/>
        </w:rPr>
        <w:t xml:space="preserve">   - Create a web-based user interface where users can view fountain data.</w:t>
      </w:r>
    </w:p>
    <w:p w14:paraId="0E2B523F" w14:textId="77777777" w:rsidR="00BC6741" w:rsidRDefault="00BC6741" w:rsidP="00A33A78">
      <w:pPr>
        <w:pStyle w:val="Heading1"/>
        <w:numPr>
          <w:ilvl w:val="0"/>
          <w:numId w:val="0"/>
        </w:numPr>
        <w:rPr>
          <w:i/>
          <w:iCs/>
        </w:rPr>
      </w:pPr>
      <w:r>
        <w:rPr>
          <w:i/>
          <w:iCs/>
        </w:rPr>
        <w:t xml:space="preserve">   - Include sections for real-time status, flow rate, and alerts.</w:t>
      </w:r>
    </w:p>
    <w:p w14:paraId="2EFEF0C3" w14:textId="77777777" w:rsidR="00BC6741" w:rsidRDefault="00BC6741" w:rsidP="00A33A78">
      <w:pPr>
        <w:pStyle w:val="Heading1"/>
        <w:numPr>
          <w:ilvl w:val="0"/>
          <w:numId w:val="0"/>
        </w:numPr>
        <w:rPr>
          <w:i/>
          <w:iCs/>
        </w:rPr>
      </w:pPr>
      <w:r>
        <w:rPr>
          <w:i/>
          <w:iCs/>
        </w:rPr>
        <w:t xml:space="preserve">   - Implement a dashboard layout for an intuitive user experience.</w:t>
      </w:r>
    </w:p>
    <w:p w14:paraId="63289965" w14:textId="77777777" w:rsidR="00BC6741" w:rsidRDefault="00BC6741" w:rsidP="00A33A78">
      <w:pPr>
        <w:pStyle w:val="Heading1"/>
        <w:numPr>
          <w:ilvl w:val="0"/>
          <w:numId w:val="0"/>
        </w:numPr>
        <w:rPr>
          <w:i/>
          <w:iCs/>
        </w:rPr>
      </w:pPr>
      <w:r>
        <w:rPr>
          <w:i/>
          <w:iCs/>
        </w:rPr>
        <w:t>2.*Real-Time Data Display*:</w:t>
      </w:r>
    </w:p>
    <w:p w14:paraId="279191E8" w14:textId="77777777" w:rsidR="00BC6741" w:rsidRDefault="00BC6741" w:rsidP="00A33A78">
      <w:pPr>
        <w:pStyle w:val="Heading1"/>
        <w:numPr>
          <w:ilvl w:val="0"/>
          <w:numId w:val="0"/>
        </w:numPr>
        <w:rPr>
          <w:i/>
          <w:iCs/>
        </w:rPr>
      </w:pPr>
      <w:r>
        <w:rPr>
          <w:i/>
          <w:iCs/>
        </w:rPr>
        <w:t xml:space="preserve">   - Use JavaScript to update the status, flow rate, and alerts in real-time.</w:t>
      </w:r>
    </w:p>
    <w:p w14:paraId="16973F6F" w14:textId="77777777" w:rsidR="00BC6741" w:rsidRDefault="00BC6741" w:rsidP="00A33A78">
      <w:pPr>
        <w:pStyle w:val="Heading1"/>
        <w:numPr>
          <w:ilvl w:val="0"/>
          <w:numId w:val="0"/>
        </w:numPr>
        <w:rPr>
          <w:i/>
          <w:iCs/>
        </w:rPr>
      </w:pPr>
      <w:r>
        <w:rPr>
          <w:i/>
          <w:iCs/>
        </w:rPr>
        <w:t xml:space="preserve">   - Display status changes with color codes (e.g., green for operational, red for malfunction).</w:t>
      </w:r>
    </w:p>
    <w:p w14:paraId="43694A1C" w14:textId="77777777" w:rsidR="00BC6741" w:rsidRDefault="00BC6741" w:rsidP="00A33A78">
      <w:pPr>
        <w:pStyle w:val="Heading1"/>
        <w:numPr>
          <w:ilvl w:val="0"/>
          <w:numId w:val="0"/>
        </w:numPr>
        <w:rPr>
          <w:i/>
          <w:iCs/>
        </w:rPr>
      </w:pPr>
      <w:r>
        <w:rPr>
          <w:i/>
          <w:iCs/>
        </w:rPr>
        <w:t xml:space="preserve">   - Show the flow rate in gallons per minute (GPM) or liters per second (LPS).</w:t>
      </w:r>
    </w:p>
    <w:p w14:paraId="55DE0B93" w14:textId="77777777" w:rsidR="00BC6741" w:rsidRDefault="00BC6741" w:rsidP="00A33A78">
      <w:pPr>
        <w:pStyle w:val="Heading1"/>
        <w:numPr>
          <w:ilvl w:val="0"/>
          <w:numId w:val="0"/>
        </w:numPr>
        <w:rPr>
          <w:i/>
          <w:iCs/>
        </w:rPr>
      </w:pPr>
      <w:r>
        <w:rPr>
          <w:i/>
          <w:iCs/>
        </w:rPr>
        <w:t>3.*Alert Notifications*:</w:t>
      </w:r>
    </w:p>
    <w:p w14:paraId="426EDE71" w14:textId="77777777" w:rsidR="00BC6741" w:rsidRDefault="00BC6741" w:rsidP="00A33A78">
      <w:pPr>
        <w:pStyle w:val="Heading1"/>
        <w:numPr>
          <w:ilvl w:val="0"/>
          <w:numId w:val="0"/>
        </w:numPr>
        <w:rPr>
          <w:i/>
          <w:iCs/>
        </w:rPr>
      </w:pPr>
      <w:r>
        <w:rPr>
          <w:i/>
          <w:iCs/>
        </w:rPr>
        <w:t xml:space="preserve">   - Implement a notification system to alert users when a malfunction occurs.</w:t>
      </w:r>
    </w:p>
    <w:p w14:paraId="32587F4D" w14:textId="77777777" w:rsidR="00BC6741" w:rsidRDefault="00BC6741" w:rsidP="00A33A78">
      <w:pPr>
        <w:pStyle w:val="Heading1"/>
        <w:numPr>
          <w:ilvl w:val="0"/>
          <w:numId w:val="0"/>
        </w:numPr>
        <w:rPr>
          <w:i/>
          <w:iCs/>
        </w:rPr>
      </w:pPr>
      <w:r>
        <w:rPr>
          <w:i/>
          <w:iCs/>
        </w:rPr>
        <w:t xml:space="preserve">   - Include visual and audible alerts.</w:t>
      </w:r>
    </w:p>
    <w:p w14:paraId="0818762E" w14:textId="77777777" w:rsidR="00BC6741" w:rsidRDefault="00BC6741" w:rsidP="00A33A78">
      <w:pPr>
        <w:pStyle w:val="Heading1"/>
        <w:numPr>
          <w:ilvl w:val="0"/>
          <w:numId w:val="0"/>
        </w:numPr>
        <w:rPr>
          <w:i/>
          <w:iCs/>
        </w:rPr>
      </w:pPr>
      <w:r>
        <w:rPr>
          <w:i/>
          <w:iCs/>
        </w:rPr>
        <w:t xml:space="preserve">   - Use pop-ups or banners to notify users of important events.</w:t>
      </w:r>
    </w:p>
    <w:p w14:paraId="50BE2275" w14:textId="77777777" w:rsidR="00BC6741" w:rsidRDefault="00BC6741" w:rsidP="00A33A78">
      <w:pPr>
        <w:pStyle w:val="Heading1"/>
        <w:numPr>
          <w:ilvl w:val="0"/>
          <w:numId w:val="0"/>
        </w:numPr>
        <w:rPr>
          <w:i/>
          <w:iCs/>
        </w:rPr>
      </w:pPr>
      <w:r>
        <w:rPr>
          <w:i/>
          <w:iCs/>
        </w:rPr>
        <w:t>4.*Data Visualization*:</w:t>
      </w:r>
    </w:p>
    <w:p w14:paraId="293CD0A6" w14:textId="77777777" w:rsidR="00BC6741" w:rsidRDefault="00BC6741" w:rsidP="00A33A78">
      <w:pPr>
        <w:pStyle w:val="Heading1"/>
        <w:numPr>
          <w:ilvl w:val="0"/>
          <w:numId w:val="0"/>
        </w:numPr>
        <w:rPr>
          <w:i/>
          <w:iCs/>
        </w:rPr>
      </w:pPr>
      <w:r>
        <w:rPr>
          <w:i/>
          <w:iCs/>
        </w:rPr>
        <w:t xml:space="preserve">   - Create interactive charts or graphs to display historical flow rate data over time.</w:t>
      </w:r>
    </w:p>
    <w:p w14:paraId="1D1D4A99" w14:textId="77777777" w:rsidR="00BC6741" w:rsidRDefault="00BC6741" w:rsidP="00A33A78">
      <w:pPr>
        <w:pStyle w:val="Heading1"/>
        <w:numPr>
          <w:ilvl w:val="0"/>
          <w:numId w:val="0"/>
        </w:numPr>
        <w:rPr>
          <w:i/>
          <w:iCs/>
        </w:rPr>
      </w:pPr>
      <w:r>
        <w:rPr>
          <w:i/>
          <w:iCs/>
        </w:rPr>
        <w:t xml:space="preserve">   - Implement data visualization libraries such as Chart.js or D3.js.</w:t>
      </w:r>
    </w:p>
    <w:p w14:paraId="24F7C645" w14:textId="77777777" w:rsidR="00BC6741" w:rsidRDefault="00BC6741" w:rsidP="00A33A78">
      <w:pPr>
        <w:pStyle w:val="Heading1"/>
        <w:numPr>
          <w:ilvl w:val="0"/>
          <w:numId w:val="0"/>
        </w:numPr>
        <w:rPr>
          <w:i/>
          <w:iCs/>
        </w:rPr>
      </w:pPr>
      <w:r>
        <w:rPr>
          <w:i/>
          <w:iCs/>
        </w:rPr>
        <w:t>5.*Data Collection*:</w:t>
      </w:r>
    </w:p>
    <w:p w14:paraId="507E1670" w14:textId="77777777" w:rsidR="00BC6741" w:rsidRDefault="00BC6741" w:rsidP="00A33A78">
      <w:pPr>
        <w:pStyle w:val="Heading1"/>
        <w:numPr>
          <w:ilvl w:val="0"/>
          <w:numId w:val="0"/>
        </w:numPr>
        <w:rPr>
          <w:i/>
          <w:iCs/>
        </w:rPr>
      </w:pPr>
      <w:r>
        <w:rPr>
          <w:i/>
          <w:iCs/>
        </w:rPr>
        <w:t xml:space="preserve">   - Use sensors or IoT devices to collect real-time fountain data, including water flow rate.</w:t>
      </w:r>
    </w:p>
    <w:p w14:paraId="102FAA92" w14:textId="77777777" w:rsidR="00BC6741" w:rsidRDefault="00BC6741" w:rsidP="00A33A78">
      <w:pPr>
        <w:pStyle w:val="Heading1"/>
        <w:numPr>
          <w:ilvl w:val="0"/>
          <w:numId w:val="0"/>
        </w:numPr>
        <w:rPr>
          <w:i/>
          <w:iCs/>
        </w:rPr>
      </w:pPr>
      <w:r>
        <w:rPr>
          <w:i/>
          <w:iCs/>
        </w:rPr>
        <w:t xml:space="preserve">   - Stream this data to a central server for processing.</w:t>
      </w:r>
    </w:p>
    <w:p w14:paraId="5551AF38" w14:textId="77777777" w:rsidR="00BC6741" w:rsidRDefault="00BC6741" w:rsidP="00A33A78">
      <w:pPr>
        <w:pStyle w:val="Heading1"/>
        <w:numPr>
          <w:ilvl w:val="0"/>
          <w:numId w:val="0"/>
        </w:numPr>
        <w:rPr>
          <w:i/>
          <w:iCs/>
        </w:rPr>
      </w:pPr>
      <w:r>
        <w:rPr>
          <w:i/>
          <w:iCs/>
        </w:rPr>
        <w:t>6.*Server*:</w:t>
      </w:r>
    </w:p>
    <w:p w14:paraId="39BBD169" w14:textId="77777777" w:rsidR="00BC6741" w:rsidRDefault="00BC6741" w:rsidP="00A33A78">
      <w:pPr>
        <w:pStyle w:val="Heading1"/>
        <w:numPr>
          <w:ilvl w:val="0"/>
          <w:numId w:val="0"/>
        </w:numPr>
        <w:rPr>
          <w:i/>
          <w:iCs/>
        </w:rPr>
      </w:pPr>
      <w:r>
        <w:rPr>
          <w:i/>
          <w:iCs/>
        </w:rPr>
        <w:t xml:space="preserve">   - Set up a server using a technology stack such as Node.js, Python, or Ruby.</w:t>
      </w:r>
    </w:p>
    <w:p w14:paraId="755D695B" w14:textId="77777777" w:rsidR="00BC6741" w:rsidRDefault="00BC6741" w:rsidP="00A33A78">
      <w:pPr>
        <w:pStyle w:val="Heading1"/>
        <w:numPr>
          <w:ilvl w:val="0"/>
          <w:numId w:val="0"/>
        </w:numPr>
        <w:rPr>
          <w:i/>
          <w:iCs/>
        </w:rPr>
      </w:pPr>
      <w:r>
        <w:rPr>
          <w:i/>
          <w:iCs/>
        </w:rPr>
        <w:t xml:space="preserve">   - Create RESTful APIs to receive and store the real-time data.</w:t>
      </w:r>
    </w:p>
    <w:p w14:paraId="59E6FA20" w14:textId="77777777" w:rsidR="00BC6741" w:rsidRDefault="00BC6741" w:rsidP="00A33A78">
      <w:pPr>
        <w:pStyle w:val="Heading1"/>
        <w:numPr>
          <w:ilvl w:val="0"/>
          <w:numId w:val="0"/>
        </w:numPr>
        <w:rPr>
          <w:i/>
          <w:iCs/>
        </w:rPr>
      </w:pPr>
      <w:r>
        <w:rPr>
          <w:i/>
          <w:iCs/>
        </w:rPr>
        <w:t>7.*Database*:</w:t>
      </w:r>
    </w:p>
    <w:p w14:paraId="0D16852E" w14:textId="77777777" w:rsidR="00BC6741" w:rsidRDefault="00BC6741" w:rsidP="00A33A78">
      <w:pPr>
        <w:pStyle w:val="Heading1"/>
        <w:numPr>
          <w:ilvl w:val="0"/>
          <w:numId w:val="0"/>
        </w:numPr>
        <w:rPr>
          <w:i/>
          <w:iCs/>
        </w:rPr>
      </w:pPr>
      <w:r>
        <w:rPr>
          <w:i/>
          <w:iCs/>
        </w:rPr>
        <w:t xml:space="preserve">   - Choose a database system (e.g., MySQL, PostgreSQL, MongoDB) to store historical fountain data and malfunction records.</w:t>
      </w:r>
    </w:p>
    <w:p w14:paraId="33FFEA3D" w14:textId="77777777" w:rsidR="00BC6741" w:rsidRDefault="00BC6741" w:rsidP="00A33A78">
      <w:pPr>
        <w:pStyle w:val="Heading1"/>
        <w:numPr>
          <w:ilvl w:val="0"/>
          <w:numId w:val="0"/>
        </w:numPr>
        <w:rPr>
          <w:i/>
          <w:iCs/>
        </w:rPr>
      </w:pPr>
      <w:r>
        <w:rPr>
          <w:i/>
          <w:iCs/>
        </w:rPr>
        <w:t xml:space="preserve">   - Design a schema to efficiently store and retrieve data.</w:t>
      </w:r>
    </w:p>
    <w:p w14:paraId="0B94DE09" w14:textId="77777777" w:rsidR="00BC6741" w:rsidRDefault="00BC6741" w:rsidP="00A33A78">
      <w:pPr>
        <w:pStyle w:val="Heading1"/>
        <w:numPr>
          <w:ilvl w:val="0"/>
          <w:numId w:val="0"/>
        </w:numPr>
        <w:rPr>
          <w:i/>
          <w:iCs/>
        </w:rPr>
      </w:pPr>
      <w:r>
        <w:rPr>
          <w:i/>
          <w:iCs/>
        </w:rPr>
        <w:t>8.*Data Processing*:</w:t>
      </w:r>
    </w:p>
    <w:p w14:paraId="6916AC73" w14:textId="77777777" w:rsidR="00BC6741" w:rsidRDefault="00BC6741" w:rsidP="00A33A78">
      <w:pPr>
        <w:pStyle w:val="Heading1"/>
        <w:numPr>
          <w:ilvl w:val="0"/>
          <w:numId w:val="0"/>
        </w:numPr>
        <w:rPr>
          <w:i/>
          <w:iCs/>
        </w:rPr>
      </w:pPr>
      <w:r>
        <w:rPr>
          <w:i/>
          <w:iCs/>
        </w:rPr>
        <w:t xml:space="preserve">   - Process the incoming data to calculate the flow rate.</w:t>
      </w:r>
    </w:p>
    <w:p w14:paraId="25E2A5ED" w14:textId="77777777" w:rsidR="00BC6741" w:rsidRDefault="00BC6741" w:rsidP="00A33A78">
      <w:pPr>
        <w:pStyle w:val="Heading1"/>
        <w:numPr>
          <w:ilvl w:val="0"/>
          <w:numId w:val="0"/>
        </w:numPr>
        <w:rPr>
          <w:i/>
          <w:iCs/>
        </w:rPr>
      </w:pPr>
      <w:r>
        <w:rPr>
          <w:i/>
          <w:iCs/>
        </w:rPr>
        <w:t xml:space="preserve">   - Implement data validation to detect and record malfunctions.</w:t>
      </w:r>
    </w:p>
    <w:p w14:paraId="51A6A04C" w14:textId="77777777" w:rsidR="00BC6741" w:rsidRDefault="00BC6741" w:rsidP="00A33A78">
      <w:pPr>
        <w:pStyle w:val="Heading1"/>
        <w:numPr>
          <w:ilvl w:val="0"/>
          <w:numId w:val="0"/>
        </w:numPr>
        <w:rPr>
          <w:i/>
          <w:iCs/>
        </w:rPr>
      </w:pPr>
      <w:r>
        <w:rPr>
          <w:i/>
          <w:iCs/>
        </w:rPr>
        <w:t>9.*Alert System*:</w:t>
      </w:r>
    </w:p>
    <w:p w14:paraId="00606AA4" w14:textId="77777777" w:rsidR="00BC6741" w:rsidRDefault="00BC6741" w:rsidP="00A33A78">
      <w:pPr>
        <w:pStyle w:val="Heading1"/>
        <w:numPr>
          <w:ilvl w:val="0"/>
          <w:numId w:val="0"/>
        </w:numPr>
        <w:rPr>
          <w:i/>
          <w:iCs/>
        </w:rPr>
      </w:pPr>
      <w:r>
        <w:rPr>
          <w:i/>
          <w:iCs/>
        </w:rPr>
        <w:t xml:space="preserve">   - Develop a notification system to send alerts when malfunctions are detected.</w:t>
      </w:r>
    </w:p>
    <w:p w14:paraId="0DE7D6B2" w14:textId="77777777" w:rsidR="00BC6741" w:rsidRDefault="00BC6741" w:rsidP="00A33A78">
      <w:pPr>
        <w:pStyle w:val="Heading1"/>
        <w:numPr>
          <w:ilvl w:val="0"/>
          <w:numId w:val="0"/>
        </w:numPr>
        <w:rPr>
          <w:i/>
          <w:iCs/>
        </w:rPr>
      </w:pPr>
      <w:r>
        <w:rPr>
          <w:i/>
          <w:iCs/>
        </w:rPr>
        <w:t xml:space="preserve">   - Integrate with email, SMS, or push notification services for timely alerts.</w:t>
      </w:r>
    </w:p>
    <w:p w14:paraId="0DC21556" w14:textId="63CF40FB" w:rsidR="00BC6741" w:rsidRDefault="00BC6741" w:rsidP="00A33A78">
      <w:pPr>
        <w:pStyle w:val="Heading1"/>
        <w:numPr>
          <w:ilvl w:val="0"/>
          <w:numId w:val="0"/>
        </w:numPr>
        <w:rPr>
          <w:i/>
          <w:iCs/>
        </w:rPr>
      </w:pPr>
      <w:r>
        <w:rPr>
          <w:i/>
          <w:iCs/>
        </w:rPr>
        <w:t>*Security and Scalability:*</w:t>
      </w:r>
    </w:p>
    <w:p w14:paraId="04CB02D3" w14:textId="0B400E26" w:rsidR="00BC6741" w:rsidRDefault="00BC6741" w:rsidP="00A33A78">
      <w:pPr>
        <w:pStyle w:val="Heading1"/>
        <w:numPr>
          <w:ilvl w:val="0"/>
          <w:numId w:val="0"/>
        </w:numPr>
        <w:rPr>
          <w:i/>
          <w:iCs/>
        </w:rPr>
      </w:pPr>
      <w:r>
        <w:rPr>
          <w:i/>
          <w:iCs/>
        </w:rPr>
        <w:t>10.*Security*:</w:t>
      </w:r>
    </w:p>
    <w:p w14:paraId="7B3802D5" w14:textId="77777777" w:rsidR="00BC6741" w:rsidRDefault="00BC6741" w:rsidP="00A33A78">
      <w:pPr>
        <w:pStyle w:val="Heading1"/>
        <w:numPr>
          <w:ilvl w:val="0"/>
          <w:numId w:val="0"/>
        </w:numPr>
        <w:rPr>
          <w:i/>
          <w:iCs/>
        </w:rPr>
      </w:pPr>
      <w:r>
        <w:rPr>
          <w:i/>
          <w:iCs/>
        </w:rPr>
        <w:t xml:space="preserve">    - Implement security measures to protect data and user information.</w:t>
      </w:r>
    </w:p>
    <w:p w14:paraId="2ED1AFB3" w14:textId="77777777" w:rsidR="00BC6741" w:rsidRDefault="00BC6741" w:rsidP="00A33A78">
      <w:pPr>
        <w:pStyle w:val="Heading1"/>
        <w:numPr>
          <w:ilvl w:val="0"/>
          <w:numId w:val="0"/>
        </w:numPr>
        <w:rPr>
          <w:i/>
          <w:iCs/>
        </w:rPr>
      </w:pPr>
      <w:r>
        <w:rPr>
          <w:i/>
          <w:iCs/>
        </w:rPr>
        <w:t xml:space="preserve">    - Use encryption for data transmission and secure authentication.</w:t>
      </w:r>
    </w:p>
    <w:p w14:paraId="7A0126D7" w14:textId="77777777" w:rsidR="00BC6741" w:rsidRDefault="00BC6741" w:rsidP="00A33A78">
      <w:pPr>
        <w:pStyle w:val="Heading1"/>
        <w:numPr>
          <w:ilvl w:val="0"/>
          <w:numId w:val="0"/>
        </w:numPr>
        <w:rPr>
          <w:i/>
          <w:iCs/>
        </w:rPr>
      </w:pPr>
      <w:r>
        <w:rPr>
          <w:i/>
          <w:iCs/>
        </w:rPr>
        <w:t>11.*Scalability*:</w:t>
      </w:r>
    </w:p>
    <w:p w14:paraId="193BFEAB" w14:textId="77777777" w:rsidR="00BC6741" w:rsidRDefault="00BC6741" w:rsidP="00A33A78">
      <w:pPr>
        <w:pStyle w:val="Heading1"/>
        <w:numPr>
          <w:ilvl w:val="0"/>
          <w:numId w:val="0"/>
        </w:numPr>
        <w:rPr>
          <w:i/>
          <w:iCs/>
        </w:rPr>
      </w:pPr>
      <w:r>
        <w:rPr>
          <w:i/>
          <w:iCs/>
        </w:rPr>
        <w:t xml:space="preserve">    - Design the system to handle a growing number of fountains and users.</w:t>
      </w:r>
    </w:p>
    <w:p w14:paraId="2DA5A3A3" w14:textId="77777777" w:rsidR="00BC6741" w:rsidRDefault="00BC6741" w:rsidP="00A33A78">
      <w:pPr>
        <w:pStyle w:val="Heading1"/>
        <w:numPr>
          <w:ilvl w:val="0"/>
          <w:numId w:val="0"/>
        </w:numPr>
        <w:rPr>
          <w:i/>
          <w:iCs/>
        </w:rPr>
      </w:pPr>
      <w:r>
        <w:rPr>
          <w:i/>
          <w:iCs/>
        </w:rPr>
        <w:t xml:space="preserve">    - Consider load balancing and cloud hosting for scalability.</w:t>
      </w:r>
    </w:p>
    <w:p w14:paraId="3E42885A" w14:textId="77777777" w:rsidR="00BC6741" w:rsidRDefault="00BC6741" w:rsidP="00A33A78">
      <w:pPr>
        <w:pStyle w:val="Heading1"/>
        <w:numPr>
          <w:ilvl w:val="0"/>
          <w:numId w:val="0"/>
        </w:numPr>
        <w:rPr>
          <w:i/>
          <w:iCs/>
        </w:rPr>
      </w:pPr>
      <w:r>
        <w:rPr>
          <w:i/>
          <w:iCs/>
        </w:rPr>
        <w:t>*Testing and Deployment:*</w:t>
      </w:r>
    </w:p>
    <w:p w14:paraId="5523FF0D" w14:textId="77777777" w:rsidR="00BC6741" w:rsidRDefault="00BC6741" w:rsidP="00A33A78">
      <w:pPr>
        <w:pStyle w:val="Heading1"/>
        <w:numPr>
          <w:ilvl w:val="0"/>
          <w:numId w:val="0"/>
        </w:numPr>
        <w:rPr>
          <w:i/>
          <w:iCs/>
        </w:rPr>
      </w:pPr>
      <w:r>
        <w:rPr>
          <w:i/>
          <w:iCs/>
        </w:rPr>
        <w:t>12.*Testing*:</w:t>
      </w:r>
    </w:p>
    <w:p w14:paraId="5E61223B" w14:textId="77777777" w:rsidR="00F10FFB" w:rsidRDefault="00BC6741" w:rsidP="00A33A78">
      <w:pPr>
        <w:pStyle w:val="Heading1"/>
        <w:numPr>
          <w:ilvl w:val="0"/>
          <w:numId w:val="0"/>
        </w:numPr>
        <w:rPr>
          <w:i/>
          <w:iCs/>
        </w:rPr>
      </w:pPr>
      <w:r>
        <w:rPr>
          <w:i/>
          <w:iCs/>
        </w:rPr>
        <w:t xml:space="preserve">    - Thoroughly test the platform, including data accuracy, real-time updates, and alert functionality.</w:t>
      </w:r>
    </w:p>
    <w:p w14:paraId="4AA081A7" w14:textId="1E953D66" w:rsidR="00BC6741" w:rsidRDefault="00BC6741" w:rsidP="00A33A78">
      <w:pPr>
        <w:pStyle w:val="Heading1"/>
        <w:numPr>
          <w:ilvl w:val="0"/>
          <w:numId w:val="0"/>
        </w:numPr>
        <w:rPr>
          <w:i/>
          <w:iCs/>
        </w:rPr>
      </w:pPr>
      <w:r>
        <w:rPr>
          <w:i/>
          <w:iCs/>
        </w:rPr>
        <w:t>13.*Deployment*:</w:t>
      </w:r>
    </w:p>
    <w:p w14:paraId="0A9ABE8F" w14:textId="77777777" w:rsidR="00BC6741" w:rsidRDefault="00BC6741" w:rsidP="00A33A78">
      <w:pPr>
        <w:pStyle w:val="Heading1"/>
        <w:numPr>
          <w:ilvl w:val="0"/>
          <w:numId w:val="0"/>
        </w:numPr>
        <w:rPr>
          <w:i/>
          <w:iCs/>
        </w:rPr>
      </w:pPr>
      <w:r>
        <w:rPr>
          <w:i/>
          <w:iCs/>
        </w:rPr>
        <w:t xml:space="preserve">    - Deploy the platform on a reliable hosting service with high availability.</w:t>
      </w:r>
    </w:p>
    <w:p w14:paraId="5D141C69" w14:textId="11DFACB1" w:rsidR="00BC6741" w:rsidRDefault="00BC6741" w:rsidP="00A33A78">
      <w:pPr>
        <w:pStyle w:val="Heading1"/>
        <w:numPr>
          <w:ilvl w:val="0"/>
          <w:numId w:val="0"/>
        </w:numPr>
        <w:rPr>
          <w:i/>
          <w:iCs/>
        </w:rPr>
      </w:pPr>
      <w:r>
        <w:rPr>
          <w:i/>
          <w:iCs/>
        </w:rPr>
        <w:t>*Maintenance and Monitoring:*</w:t>
      </w:r>
    </w:p>
    <w:p w14:paraId="08F6FADF" w14:textId="77777777" w:rsidR="00BC6741" w:rsidRDefault="00BC6741" w:rsidP="00A33A78">
      <w:pPr>
        <w:pStyle w:val="Heading1"/>
        <w:numPr>
          <w:ilvl w:val="0"/>
          <w:numId w:val="0"/>
        </w:numPr>
        <w:rPr>
          <w:i/>
          <w:iCs/>
        </w:rPr>
      </w:pPr>
      <w:r>
        <w:rPr>
          <w:i/>
          <w:iCs/>
        </w:rPr>
        <w:t>14.*Maintenance*:</w:t>
      </w:r>
    </w:p>
    <w:p w14:paraId="0602F0F1" w14:textId="77777777" w:rsidR="00BC6741" w:rsidRDefault="00BC6741" w:rsidP="00A33A78">
      <w:pPr>
        <w:pStyle w:val="Heading1"/>
        <w:numPr>
          <w:ilvl w:val="0"/>
          <w:numId w:val="0"/>
        </w:numPr>
        <w:rPr>
          <w:i/>
          <w:iCs/>
        </w:rPr>
      </w:pPr>
      <w:r>
        <w:rPr>
          <w:i/>
          <w:iCs/>
        </w:rPr>
        <w:t xml:space="preserve">    - Regularly maintain and update the platform to ensure it functions correctly and securely.</w:t>
      </w:r>
    </w:p>
    <w:p w14:paraId="2D99235D" w14:textId="77777777" w:rsidR="00BC6741" w:rsidRDefault="00BC6741" w:rsidP="00A33A78">
      <w:pPr>
        <w:pStyle w:val="Heading1"/>
        <w:numPr>
          <w:ilvl w:val="0"/>
          <w:numId w:val="0"/>
        </w:numPr>
        <w:rPr>
          <w:i/>
          <w:iCs/>
        </w:rPr>
      </w:pPr>
      <w:r>
        <w:rPr>
          <w:i/>
          <w:iCs/>
        </w:rPr>
        <w:t>15.*Monitoring*:</w:t>
      </w:r>
    </w:p>
    <w:p w14:paraId="66EE7742" w14:textId="77777777" w:rsidR="00BC6741" w:rsidRDefault="00BC6741" w:rsidP="00A33A78">
      <w:pPr>
        <w:pStyle w:val="Heading1"/>
        <w:numPr>
          <w:ilvl w:val="0"/>
          <w:numId w:val="0"/>
        </w:numPr>
        <w:rPr>
          <w:i/>
          <w:iCs/>
        </w:rPr>
      </w:pPr>
      <w:r>
        <w:rPr>
          <w:i/>
          <w:iCs/>
        </w:rPr>
        <w:t xml:space="preserve">    - Implement monitoring tools to keep track of system health and performance.</w:t>
      </w:r>
    </w:p>
    <w:p w14:paraId="7B0BF62A" w14:textId="77777777" w:rsidR="00BC6741" w:rsidRPr="001D47EB" w:rsidRDefault="00BC6741" w:rsidP="00A33A78">
      <w:pPr>
        <w:pStyle w:val="Heading1"/>
        <w:numPr>
          <w:ilvl w:val="0"/>
          <w:numId w:val="0"/>
        </w:numPr>
        <w:rPr>
          <w:i/>
          <w:iCs/>
        </w:rPr>
      </w:pPr>
      <w:r>
        <w:rPr>
          <w:i/>
          <w:iCs/>
        </w:rPr>
        <w:t>This design provides a foundation for creating a platform to receive and display real-time water fountain data, including water flow rate and malfunction alerts. The specific technologies and tools you choose will depend on your expertise and project requirements.</w:t>
      </w:r>
    </w:p>
    <w:p w14:paraId="1433279D" w14:textId="77777777" w:rsidR="001D47EB" w:rsidRPr="001D47EB" w:rsidRDefault="001D47EB" w:rsidP="00A33A78">
      <w:pPr>
        <w:pStyle w:val="Heading1"/>
        <w:numPr>
          <w:ilvl w:val="0"/>
          <w:numId w:val="0"/>
        </w:numPr>
        <w:rPr>
          <w:i/>
          <w:iCs/>
        </w:rPr>
      </w:pPr>
    </w:p>
    <w:sectPr w:rsidR="001D47EB" w:rsidRPr="001D47EB">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3092" w14:textId="77777777" w:rsidR="00B17A38" w:rsidRDefault="00B17A38">
      <w:pPr>
        <w:spacing w:after="0" w:line="240" w:lineRule="auto"/>
      </w:pPr>
      <w:r>
        <w:separator/>
      </w:r>
    </w:p>
    <w:p w14:paraId="38AD3119" w14:textId="77777777" w:rsidR="00B17A38" w:rsidRDefault="00B17A38"/>
  </w:endnote>
  <w:endnote w:type="continuationSeparator" w:id="0">
    <w:p w14:paraId="5226A975" w14:textId="77777777" w:rsidR="00B17A38" w:rsidRDefault="00B17A38">
      <w:pPr>
        <w:spacing w:after="0" w:line="240" w:lineRule="auto"/>
      </w:pPr>
      <w:r>
        <w:continuationSeparator/>
      </w:r>
    </w:p>
    <w:p w14:paraId="303FDAD3" w14:textId="77777777" w:rsidR="00B17A38" w:rsidRDefault="00B17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C6C5" w14:textId="77777777" w:rsidR="008D36B5" w:rsidRDefault="004D4A3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2683" w14:textId="77777777" w:rsidR="00B17A38" w:rsidRDefault="00B17A38">
      <w:pPr>
        <w:spacing w:after="0" w:line="240" w:lineRule="auto"/>
      </w:pPr>
      <w:r>
        <w:separator/>
      </w:r>
    </w:p>
    <w:p w14:paraId="4A5F7530" w14:textId="77777777" w:rsidR="00B17A38" w:rsidRDefault="00B17A38"/>
  </w:footnote>
  <w:footnote w:type="continuationSeparator" w:id="0">
    <w:p w14:paraId="1391DA43" w14:textId="77777777" w:rsidR="00B17A38" w:rsidRDefault="00B17A38">
      <w:pPr>
        <w:spacing w:after="0" w:line="240" w:lineRule="auto"/>
      </w:pPr>
      <w:r>
        <w:continuationSeparator/>
      </w:r>
    </w:p>
    <w:p w14:paraId="5D6EFB0E" w14:textId="77777777" w:rsidR="00B17A38" w:rsidRDefault="00B17A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7937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E9"/>
    <w:rsid w:val="00042C8C"/>
    <w:rsid w:val="001A277D"/>
    <w:rsid w:val="001D47EB"/>
    <w:rsid w:val="00251292"/>
    <w:rsid w:val="00283F17"/>
    <w:rsid w:val="002E5D04"/>
    <w:rsid w:val="003134E1"/>
    <w:rsid w:val="003951A3"/>
    <w:rsid w:val="00403EC8"/>
    <w:rsid w:val="004D4A36"/>
    <w:rsid w:val="005269B0"/>
    <w:rsid w:val="0061554A"/>
    <w:rsid w:val="00686F4F"/>
    <w:rsid w:val="006C77B3"/>
    <w:rsid w:val="006D3E24"/>
    <w:rsid w:val="006E2153"/>
    <w:rsid w:val="00775146"/>
    <w:rsid w:val="008D36B5"/>
    <w:rsid w:val="00921675"/>
    <w:rsid w:val="00942E9E"/>
    <w:rsid w:val="00A32EEA"/>
    <w:rsid w:val="00A33A78"/>
    <w:rsid w:val="00B17A38"/>
    <w:rsid w:val="00BC44DC"/>
    <w:rsid w:val="00BC6741"/>
    <w:rsid w:val="00C91960"/>
    <w:rsid w:val="00D45D01"/>
    <w:rsid w:val="00DC7DA6"/>
    <w:rsid w:val="00E52CC9"/>
    <w:rsid w:val="00EF7C3A"/>
    <w:rsid w:val="00F10FFB"/>
    <w:rsid w:val="00F249A0"/>
    <w:rsid w:val="00F32FE9"/>
    <w:rsid w:val="00F5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2C75"/>
  <w15:chartTrackingRefBased/>
  <w15:docId w15:val="{75E2C4E8-0A76-2946-9A44-523B4EB9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53662D1-BAE4-534B-8316-35DFAAD722BF%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7BDB29CEB8A4A9DC3B6CA1125D761"/>
        <w:category>
          <w:name w:val="General"/>
          <w:gallery w:val="placeholder"/>
        </w:category>
        <w:types>
          <w:type w:val="bbPlcHdr"/>
        </w:types>
        <w:behaviors>
          <w:behavior w:val="content"/>
        </w:behaviors>
        <w:guid w:val="{F874AB8D-3C7A-AD47-A940-F8F6FC094E08}"/>
      </w:docPartPr>
      <w:docPartBody>
        <w:p w:rsidR="001A1AC6" w:rsidRDefault="001A1AC6">
          <w:pPr>
            <w:pStyle w:val="C567BDB29CEB8A4A9DC3B6CA1125D76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2138106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ED"/>
    <w:rsid w:val="001A1AC6"/>
    <w:rsid w:val="00313FF4"/>
    <w:rsid w:val="00F45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7BDB29CEB8A4A9DC3B6CA1125D761">
    <w:name w:val="C567BDB29CEB8A4A9DC3B6CA1125D761"/>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%7bD53662D1-BAE4-534B-8316-35DFAAD722BF%7dtf50002044.dotx</Template>
  <TotalTime>2</TotalTime>
  <Pages>1</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 S</dc:creator>
  <cp:keywords/>
  <dc:description/>
  <cp:lastModifiedBy>aashikaaashika117@gmail.com</cp:lastModifiedBy>
  <cp:revision>2</cp:revision>
  <dcterms:created xsi:type="dcterms:W3CDTF">2023-10-26T09:08:00Z</dcterms:created>
  <dcterms:modified xsi:type="dcterms:W3CDTF">2023-10-26T09:08:00Z</dcterms:modified>
</cp:coreProperties>
</file>